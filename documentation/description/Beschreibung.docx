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B01513" w:themeColor="accent1"/>
          <w:kern w:val="28"/>
          <w:sz w:val="72"/>
          <w:szCs w:val="72"/>
        </w:rPr>
        <w:id w:val="-2025311826"/>
        <w:docPartObj>
          <w:docPartGallery w:val="Cover Pages"/>
          <w:docPartUnique/>
        </w:docPartObj>
      </w:sdtPr>
      <w:sdtEndPr/>
      <w:sdtContent>
        <w:p w14:paraId="18DA10ED" w14:textId="77777777" w:rsidR="006E5B2D" w:rsidRPr="009B038A" w:rsidRDefault="006E5B2D"/>
        <w:p w14:paraId="00C81DFB" w14:textId="77777777" w:rsidR="006E5B2D" w:rsidRPr="009B038A" w:rsidRDefault="006E5B2D"/>
        <w:p w14:paraId="1832DD69" w14:textId="77777777" w:rsidR="006E5B2D" w:rsidRPr="009B038A" w:rsidRDefault="006E5B2D"/>
        <w:p w14:paraId="7264B399" w14:textId="77777777" w:rsidR="006E5B2D" w:rsidRPr="009B038A" w:rsidRDefault="006E5B2D" w:rsidP="006E5B2D">
          <w:pPr>
            <w:pStyle w:val="Title"/>
          </w:pPr>
          <w:r w:rsidRPr="009B038A">
            <w:rPr>
              <w:sz w:val="144"/>
              <w:szCs w:val="144"/>
            </w:rPr>
            <mc:AlternateContent>
              <mc:Choice Requires="wps">
                <w:drawing>
                  <wp:anchor distT="0" distB="0" distL="114300" distR="114300" simplePos="0" relativeHeight="251662336" behindDoc="0" locked="0" layoutInCell="1" allowOverlap="1" wp14:anchorId="50A960F6" wp14:editId="0CF9AB3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0D48F3" w14:textId="14BC72E6" w:rsidR="006E5B2D" w:rsidRDefault="004C73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5B2D">
                                      <w:rPr>
                                        <w:caps/>
                                        <w:color w:val="7F7F7F" w:themeColor="text1" w:themeTint="80"/>
                                        <w:sz w:val="18"/>
                                        <w:szCs w:val="18"/>
                                      </w:rPr>
                                      <w:t>4bhif</w:t>
                                    </w:r>
                                  </w:sdtContent>
                                </w:sdt>
                                <w:r w:rsidR="006E5B2D">
                                  <w:rPr>
                                    <w:caps/>
                                    <w:color w:val="7F7F7F" w:themeColor="text1" w:themeTint="80"/>
                                    <w:sz w:val="18"/>
                                    <w:szCs w:val="18"/>
                                  </w:rPr>
                                  <w:t> </w:t>
                                </w:r>
                                <w:r w:rsidR="006E5B2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B4864">
                                      <w:rPr>
                                        <w:color w:val="7F7F7F" w:themeColor="text1" w:themeTint="80"/>
                                        <w:sz w:val="18"/>
                                        <w:szCs w:val="18"/>
                                      </w:rPr>
                                      <w:t>4BHIF</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0A960F6" id="_x0000_t202" coordsize="21600,21600" o:spt="202" path="m,l,21600r21600,l21600,xe">
                    <v:stroke joinstyle="miter"/>
                    <v:path gradientshapeok="t" o:connecttype="rect"/>
                  </v:shapetype>
                  <v:shape id="Text Box 128" o:spid="_x0000_s1026"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XVgQIAAGE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" filled="f" stroked="f" strokeweight=".5pt">
                    <v:textbox style="mso-fit-shape-to-text:t" inset="1in,0,86.4pt,0">
                      <w:txbxContent>
                        <w:p w14:paraId="2E0D48F3" w14:textId="14BC72E6" w:rsidR="006E5B2D" w:rsidRDefault="004C735A">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E5B2D">
                                <w:rPr>
                                  <w:caps/>
                                  <w:color w:val="7F7F7F" w:themeColor="text1" w:themeTint="80"/>
                                  <w:sz w:val="18"/>
                                  <w:szCs w:val="18"/>
                                </w:rPr>
                                <w:t>4bhif</w:t>
                              </w:r>
                            </w:sdtContent>
                          </w:sdt>
                          <w:r w:rsidR="006E5B2D">
                            <w:rPr>
                              <w:caps/>
                              <w:color w:val="7F7F7F" w:themeColor="text1" w:themeTint="80"/>
                              <w:sz w:val="18"/>
                              <w:szCs w:val="18"/>
                            </w:rPr>
                            <w:t> </w:t>
                          </w:r>
                          <w:r w:rsidR="006E5B2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B4864">
                                <w:rPr>
                                  <w:color w:val="7F7F7F" w:themeColor="text1" w:themeTint="80"/>
                                  <w:sz w:val="18"/>
                                  <w:szCs w:val="18"/>
                                </w:rPr>
                                <w:t>4BHIF</w:t>
                              </w:r>
                            </w:sdtContent>
                          </w:sdt>
                        </w:p>
                      </w:txbxContent>
                    </v:textbox>
                    <w10:wrap type="square" anchorx="page" anchory="margin"/>
                  </v:shape>
                </w:pict>
              </mc:Fallback>
            </mc:AlternateContent>
          </w:r>
          <w:r w:rsidRPr="009B038A">
            <w:rPr>
              <w:sz w:val="144"/>
              <w:szCs w:val="144"/>
            </w:rPr>
            <mc:AlternateContent>
              <mc:Choice Requires="wps">
                <w:drawing>
                  <wp:anchor distT="0" distB="0" distL="114300" distR="114300" simplePos="0" relativeHeight="251661312" behindDoc="0" locked="0" layoutInCell="1" allowOverlap="1" wp14:anchorId="612A1B65" wp14:editId="2769D74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B64E52" w14:textId="6CB75DD8" w:rsidR="006E5B2D" w:rsidRPr="006E5B2D" w:rsidRDefault="006E5B2D">
                                    <w:pPr>
                                      <w:pStyle w:val="NoSpacing"/>
                                      <w:spacing w:before="40" w:after="40"/>
                                      <w:rPr>
                                        <w:caps/>
                                        <w:color w:val="B01513" w:themeColor="accent1"/>
                                        <w:sz w:val="28"/>
                                        <w:szCs w:val="28"/>
                                        <w:lang w:val="en-GB"/>
                                      </w:rPr>
                                    </w:pPr>
                                    <w:r w:rsidRPr="006E5B2D">
                                      <w:rPr>
                                        <w:caps/>
                                        <w:color w:val="B01513" w:themeColor="accent1"/>
                                        <w:sz w:val="28"/>
                                        <w:szCs w:val="28"/>
                                        <w:lang w:val="en-GB"/>
                                      </w:rPr>
                                      <w:t>An ap</w:t>
                                    </w:r>
                                    <w:r>
                                      <w:rPr>
                                        <w:caps/>
                                        <w:color w:val="B01513" w:themeColor="accent1"/>
                                        <w:sz w:val="28"/>
                                        <w:szCs w:val="28"/>
                                        <w:lang w:val="en-GB"/>
                                      </w:rPr>
                                      <w:t>p</w:t>
                                    </w:r>
                                    <w:r w:rsidRPr="006E5B2D">
                                      <w:rPr>
                                        <w:caps/>
                                        <w:color w:val="B01513" w:themeColor="accent1"/>
                                        <w:sz w:val="28"/>
                                        <w:szCs w:val="28"/>
                                        <w:lang w:val="en-GB"/>
                                      </w:rPr>
                                      <w:t xml:space="preserve"> for </w:t>
                                    </w:r>
                                    <w:r>
                                      <w:rPr>
                                        <w:caps/>
                                        <w:color w:val="B01513" w:themeColor="accent1"/>
                                        <w:sz w:val="28"/>
                                        <w:szCs w:val="28"/>
                                        <w:lang w:val="en-GB"/>
                                      </w:rPr>
                                      <w:t xml:space="preserve">giving </w:t>
                                    </w:r>
                                    <w:r w:rsidRPr="006E5B2D">
                                      <w:rPr>
                                        <w:caps/>
                                        <w:color w:val="B01513" w:themeColor="accent1"/>
                                        <w:sz w:val="28"/>
                                        <w:szCs w:val="28"/>
                                        <w:lang w:val="en-GB"/>
                                      </w:rPr>
                                      <w:t>online p</w:t>
                                    </w:r>
                                    <w:r>
                                      <w:rPr>
                                        <w:caps/>
                                        <w:color w:val="B01513" w:themeColor="accent1"/>
                                        <w:sz w:val="28"/>
                                        <w:szCs w:val="28"/>
                                        <w:lang w:val="en-GB"/>
                                      </w:rPr>
                                      <w:t>resentations</w:t>
                                    </w:r>
                                  </w:p>
                                </w:sdtContent>
                              </w:sdt>
                              <w:sdt>
                                <w:sdtPr>
                                  <w:rPr>
                                    <w:caps/>
                                    <w:color w:val="54849A"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E7A0F8" w14:textId="6EF0DFB4" w:rsidR="006E5B2D" w:rsidRPr="006E5B2D" w:rsidRDefault="006E5B2D">
                                    <w:pPr>
                                      <w:pStyle w:val="NoSpacing"/>
                                      <w:spacing w:before="40" w:after="40"/>
                                      <w:rPr>
                                        <w:caps/>
                                        <w:color w:val="54849A" w:themeColor="accent5"/>
                                        <w:sz w:val="24"/>
                                        <w:szCs w:val="24"/>
                                        <w:lang w:val="en-GB"/>
                                      </w:rPr>
                                    </w:pPr>
                                    <w:r>
                                      <w:rPr>
                                        <w:caps/>
                                        <w:color w:val="54849A" w:themeColor="accent5"/>
                                        <w:sz w:val="24"/>
                                        <w:szCs w:val="24"/>
                                        <w:lang w:val="en-GB"/>
                                      </w:rPr>
                                      <w:t>Sebastian Grman, Florian Schwarzl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12A1B65" id="Text Box 129" o:spid="_x0000_s1027"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ZEJgw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l1Pg7GxK1vv0G9v+5kJjl83aMoNC/GeeQwJ+ojBj3f4SGVR&#10;fDtIlKyt//U3fcKDu7BS0mLoKhp+bpgXlKivBqw+m8xmiR8xnyD4LEzKs5PpKY6rUW82+tKiIRNs&#10;F8ezmNBRjaL0Vj9hNSzTgzAxw/FsReMoXsZ+C2C1cLFcZhBG0rF4Yx4cT65TfxLbHrsn5t1AyQgy&#10;39pxMtn8DTN7bKaOW24i+Jlpm0rcF3QoPcY5E39YPWlfvD5n1MuCXPwG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PYWRCYMC&#10;AABoBQAADgAAAAAAAAAAAAAAAAAuAgAAZHJzL2Uyb0RvYy54bWxQSwECLQAUAAYACAAAACEAZbGU&#10;htsAAAAEAQAADwAAAAAAAAAAAAAAAADdBAAAZHJzL2Rvd25yZXYueG1sUEsFBgAAAAAEAAQA8wAA&#10;AOUFAAAAAA==&#10;" filled="f" stroked="f" strokeweight=".5pt">
                    <v:textbox style="mso-fit-shape-to-text:t" inset="1in,0,86.4pt,0">
                      <w:txbxContent>
                        <w:sdt>
                          <w:sdtPr>
                            <w:rPr>
                              <w:caps/>
                              <w:color w:val="B01513" w:themeColor="accent1"/>
                              <w:sz w:val="28"/>
                              <w:szCs w:val="28"/>
                              <w:lang w:val="en-GB"/>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77B64E52" w14:textId="6CB75DD8" w:rsidR="006E5B2D" w:rsidRPr="006E5B2D" w:rsidRDefault="006E5B2D">
                              <w:pPr>
                                <w:pStyle w:val="NoSpacing"/>
                                <w:spacing w:before="40" w:after="40"/>
                                <w:rPr>
                                  <w:caps/>
                                  <w:color w:val="B01513" w:themeColor="accent1"/>
                                  <w:sz w:val="28"/>
                                  <w:szCs w:val="28"/>
                                  <w:lang w:val="en-GB"/>
                                </w:rPr>
                              </w:pPr>
                              <w:r w:rsidRPr="006E5B2D">
                                <w:rPr>
                                  <w:caps/>
                                  <w:color w:val="B01513" w:themeColor="accent1"/>
                                  <w:sz w:val="28"/>
                                  <w:szCs w:val="28"/>
                                  <w:lang w:val="en-GB"/>
                                </w:rPr>
                                <w:t>An ap</w:t>
                              </w:r>
                              <w:r>
                                <w:rPr>
                                  <w:caps/>
                                  <w:color w:val="B01513" w:themeColor="accent1"/>
                                  <w:sz w:val="28"/>
                                  <w:szCs w:val="28"/>
                                  <w:lang w:val="en-GB"/>
                                </w:rPr>
                                <w:t>p</w:t>
                              </w:r>
                              <w:r w:rsidRPr="006E5B2D">
                                <w:rPr>
                                  <w:caps/>
                                  <w:color w:val="B01513" w:themeColor="accent1"/>
                                  <w:sz w:val="28"/>
                                  <w:szCs w:val="28"/>
                                  <w:lang w:val="en-GB"/>
                                </w:rPr>
                                <w:t xml:space="preserve"> for </w:t>
                              </w:r>
                              <w:r>
                                <w:rPr>
                                  <w:caps/>
                                  <w:color w:val="B01513" w:themeColor="accent1"/>
                                  <w:sz w:val="28"/>
                                  <w:szCs w:val="28"/>
                                  <w:lang w:val="en-GB"/>
                                </w:rPr>
                                <w:t xml:space="preserve">giving </w:t>
                              </w:r>
                              <w:r w:rsidRPr="006E5B2D">
                                <w:rPr>
                                  <w:caps/>
                                  <w:color w:val="B01513" w:themeColor="accent1"/>
                                  <w:sz w:val="28"/>
                                  <w:szCs w:val="28"/>
                                  <w:lang w:val="en-GB"/>
                                </w:rPr>
                                <w:t>online p</w:t>
                              </w:r>
                              <w:r>
                                <w:rPr>
                                  <w:caps/>
                                  <w:color w:val="B01513" w:themeColor="accent1"/>
                                  <w:sz w:val="28"/>
                                  <w:szCs w:val="28"/>
                                  <w:lang w:val="en-GB"/>
                                </w:rPr>
                                <w:t>resentations</w:t>
                              </w:r>
                            </w:p>
                          </w:sdtContent>
                        </w:sdt>
                        <w:sdt>
                          <w:sdtPr>
                            <w:rPr>
                              <w:caps/>
                              <w:color w:val="54849A" w:themeColor="accent5"/>
                              <w:sz w:val="24"/>
                              <w:szCs w:val="24"/>
                              <w:lang w:val="en-GB"/>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7E7A0F8" w14:textId="6EF0DFB4" w:rsidR="006E5B2D" w:rsidRPr="006E5B2D" w:rsidRDefault="006E5B2D">
                              <w:pPr>
                                <w:pStyle w:val="NoSpacing"/>
                                <w:spacing w:before="40" w:after="40"/>
                                <w:rPr>
                                  <w:caps/>
                                  <w:color w:val="54849A" w:themeColor="accent5"/>
                                  <w:sz w:val="24"/>
                                  <w:szCs w:val="24"/>
                                  <w:lang w:val="en-GB"/>
                                </w:rPr>
                              </w:pPr>
                              <w:r>
                                <w:rPr>
                                  <w:caps/>
                                  <w:color w:val="54849A" w:themeColor="accent5"/>
                                  <w:sz w:val="24"/>
                                  <w:szCs w:val="24"/>
                                  <w:lang w:val="en-GB"/>
                                </w:rPr>
                                <w:t>Sebastian Grman, Florian Schwarzl</w:t>
                              </w:r>
                            </w:p>
                          </w:sdtContent>
                        </w:sdt>
                      </w:txbxContent>
                    </v:textbox>
                    <w10:wrap type="square" anchorx="page" anchory="page"/>
                  </v:shape>
                </w:pict>
              </mc:Fallback>
            </mc:AlternateContent>
          </w:r>
          <w:r w:rsidRPr="009B038A">
            <w:rPr>
              <w:sz w:val="144"/>
              <w:szCs w:val="144"/>
            </w:rPr>
            <mc:AlternateContent>
              <mc:Choice Requires="wps">
                <w:drawing>
                  <wp:anchor distT="0" distB="0" distL="114300" distR="114300" simplePos="0" relativeHeight="251660288" behindDoc="0" locked="0" layoutInCell="1" allowOverlap="1" wp14:anchorId="22753DC7" wp14:editId="06CFB37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6-09T00:00:00Z">
                                    <w:dateFormat w:val="yyyy"/>
                                    <w:lid w:val="en-US"/>
                                    <w:storeMappedDataAs w:val="dateTime"/>
                                    <w:calendar w:val="gregorian"/>
                                  </w:date>
                                </w:sdtPr>
                                <w:sdtEndPr/>
                                <w:sdtContent>
                                  <w:p w14:paraId="19E511E3" w14:textId="34938573" w:rsidR="006E5B2D" w:rsidRDefault="006E5B2D">
                                    <w:pPr>
                                      <w:pStyle w:val="NoSpacing"/>
                                      <w:jc w:val="right"/>
                                      <w:rPr>
                                        <w:color w:val="FFFFFF" w:themeColor="background1"/>
                                        <w:sz w:val="24"/>
                                        <w:szCs w:val="24"/>
                                      </w:rPr>
                                    </w:pPr>
                                    <w:r>
                                      <w:rPr>
                                        <w:color w:val="FFFFFF" w:themeColor="background1"/>
                                        <w:sz w:val="24"/>
                                        <w:szCs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2753DC7" id="Rectangle 130" o:spid="_x0000_s1028"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9vmgIAAJA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" fillcolor="#b01513 [3204]" stroked="f" strokeweight="1.5pt">
                    <v:stroke endcap="round"/>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6-09T00:00:00Z">
                              <w:dateFormat w:val="yyyy"/>
                              <w:lid w:val="en-US"/>
                              <w:storeMappedDataAs w:val="dateTime"/>
                              <w:calendar w:val="gregorian"/>
                            </w:date>
                          </w:sdtPr>
                          <w:sdtEndPr/>
                          <w:sdtContent>
                            <w:p w14:paraId="19E511E3" w14:textId="34938573" w:rsidR="006E5B2D" w:rsidRDefault="006E5B2D">
                              <w:pPr>
                                <w:pStyle w:val="NoSpacing"/>
                                <w:jc w:val="right"/>
                                <w:rPr>
                                  <w:color w:val="FFFFFF" w:themeColor="background1"/>
                                  <w:sz w:val="24"/>
                                  <w:szCs w:val="24"/>
                                </w:rPr>
                              </w:pPr>
                              <w:r>
                                <w:rPr>
                                  <w:color w:val="FFFFFF" w:themeColor="background1"/>
                                  <w:sz w:val="24"/>
                                  <w:szCs w:val="24"/>
                                  <w:lang w:val="en-US"/>
                                </w:rPr>
                                <w:t>2020</w:t>
                              </w:r>
                            </w:p>
                          </w:sdtContent>
                        </w:sdt>
                      </w:txbxContent>
                    </v:textbox>
                    <w10:wrap anchorx="margin" anchory="page"/>
                  </v:rect>
                </w:pict>
              </mc:Fallback>
            </mc:AlternateContent>
          </w:r>
          <w:r w:rsidRPr="009B038A">
            <w:rPr>
              <w:sz w:val="144"/>
              <w:szCs w:val="144"/>
            </w:rPr>
            <w:t>Web-Presenter</w:t>
          </w:r>
          <w:r w:rsidRPr="009B038A">
            <w:br w:type="page"/>
          </w:r>
        </w:p>
      </w:sdtContent>
    </w:sdt>
    <w:sdt>
      <w:sdtPr>
        <w:rPr>
          <w:rFonts w:asciiTheme="minorHAnsi" w:eastAsiaTheme="minorEastAsia" w:hAnsiTheme="minorHAnsi" w:cstheme="minorBidi"/>
          <w:color w:val="auto"/>
          <w:sz w:val="22"/>
          <w:szCs w:val="17"/>
          <w:lang w:val="de-AT" w:eastAsia="ja-JP"/>
        </w:rPr>
        <w:id w:val="217094283"/>
        <w:docPartObj>
          <w:docPartGallery w:val="Table of Contents"/>
          <w:docPartUnique/>
        </w:docPartObj>
      </w:sdtPr>
      <w:sdtEndPr>
        <w:rPr>
          <w:b/>
          <w:bCs/>
        </w:rPr>
      </w:sdtEndPr>
      <w:sdtContent>
        <w:p w14:paraId="28F70682" w14:textId="400F71B2" w:rsidR="00CF1DA8" w:rsidRPr="009B038A" w:rsidRDefault="00CF1DA8">
          <w:pPr>
            <w:pStyle w:val="TOCHeading"/>
            <w:rPr>
              <w:lang w:val="de-AT"/>
            </w:rPr>
          </w:pPr>
          <w:r w:rsidRPr="009B038A">
            <w:rPr>
              <w:lang w:val="de-AT"/>
            </w:rPr>
            <w:t>Inhaltsverzeichnis</w:t>
          </w:r>
        </w:p>
        <w:p w14:paraId="22B1F00E" w14:textId="3D23BED2" w:rsidR="00487D75" w:rsidRPr="009B038A" w:rsidRDefault="00CF1DA8">
          <w:pPr>
            <w:pStyle w:val="TOC1"/>
            <w:tabs>
              <w:tab w:val="left" w:pos="440"/>
              <w:tab w:val="right" w:leader="dot" w:pos="9016"/>
            </w:tabs>
            <w:rPr>
              <w:szCs w:val="22"/>
              <w:lang w:eastAsia="de-AT"/>
            </w:rPr>
          </w:pPr>
          <w:r w:rsidRPr="009B038A">
            <w:fldChar w:fldCharType="begin"/>
          </w:r>
          <w:r w:rsidRPr="009B038A">
            <w:instrText xml:space="preserve"> TOC \o "1-3" \h \z \u </w:instrText>
          </w:r>
          <w:r w:rsidRPr="009B038A">
            <w:fldChar w:fldCharType="separate"/>
          </w:r>
          <w:hyperlink w:anchor="_Toc42846849" w:history="1">
            <w:r w:rsidR="00487D75" w:rsidRPr="009B038A">
              <w:rPr>
                <w:rStyle w:val="Hyperlink"/>
              </w:rPr>
              <w:t>1)</w:t>
            </w:r>
            <w:r w:rsidR="00487D75" w:rsidRPr="009B038A">
              <w:rPr>
                <w:szCs w:val="22"/>
                <w:lang w:eastAsia="de-AT"/>
              </w:rPr>
              <w:tab/>
            </w:r>
            <w:r w:rsidR="00487D75" w:rsidRPr="009B038A">
              <w:rPr>
                <w:rStyle w:val="Hyperlink"/>
              </w:rPr>
              <w:t>Verteilung der Aufgaben</w:t>
            </w:r>
            <w:r w:rsidR="00487D75" w:rsidRPr="009B038A">
              <w:rPr>
                <w:webHidden/>
              </w:rPr>
              <w:tab/>
            </w:r>
            <w:r w:rsidR="00487D75" w:rsidRPr="009B038A">
              <w:rPr>
                <w:webHidden/>
              </w:rPr>
              <w:fldChar w:fldCharType="begin"/>
            </w:r>
            <w:r w:rsidR="00487D75" w:rsidRPr="009B038A">
              <w:rPr>
                <w:webHidden/>
              </w:rPr>
              <w:instrText xml:space="preserve"> PAGEREF _Toc42846849 \h </w:instrText>
            </w:r>
            <w:r w:rsidR="00487D75" w:rsidRPr="009B038A">
              <w:rPr>
                <w:webHidden/>
              </w:rPr>
            </w:r>
            <w:r w:rsidR="00487D75" w:rsidRPr="009B038A">
              <w:rPr>
                <w:webHidden/>
              </w:rPr>
              <w:fldChar w:fldCharType="separate"/>
            </w:r>
            <w:r w:rsidR="00487D75" w:rsidRPr="009B038A">
              <w:rPr>
                <w:webHidden/>
              </w:rPr>
              <w:t>2</w:t>
            </w:r>
            <w:r w:rsidR="00487D75" w:rsidRPr="009B038A">
              <w:rPr>
                <w:webHidden/>
              </w:rPr>
              <w:fldChar w:fldCharType="end"/>
            </w:r>
          </w:hyperlink>
        </w:p>
        <w:p w14:paraId="1F53172A" w14:textId="3FB43B9D" w:rsidR="00487D75" w:rsidRPr="009B038A" w:rsidRDefault="00487D75">
          <w:pPr>
            <w:pStyle w:val="TOC1"/>
            <w:tabs>
              <w:tab w:val="left" w:pos="440"/>
              <w:tab w:val="right" w:leader="dot" w:pos="9016"/>
            </w:tabs>
            <w:rPr>
              <w:szCs w:val="22"/>
              <w:lang w:eastAsia="de-AT"/>
            </w:rPr>
          </w:pPr>
          <w:hyperlink w:anchor="_Toc42846850" w:history="1">
            <w:r w:rsidRPr="009B038A">
              <w:rPr>
                <w:rStyle w:val="Hyperlink"/>
              </w:rPr>
              <w:t>2)</w:t>
            </w:r>
            <w:r w:rsidRPr="009B038A">
              <w:rPr>
                <w:szCs w:val="22"/>
                <w:lang w:eastAsia="de-AT"/>
              </w:rPr>
              <w:tab/>
            </w:r>
            <w:r w:rsidRPr="009B038A">
              <w:rPr>
                <w:rStyle w:val="Hyperlink"/>
              </w:rPr>
              <w:t>Benutzeranleitung</w:t>
            </w:r>
            <w:r w:rsidRPr="009B038A">
              <w:rPr>
                <w:webHidden/>
              </w:rPr>
              <w:tab/>
            </w:r>
            <w:r w:rsidRPr="009B038A">
              <w:rPr>
                <w:webHidden/>
              </w:rPr>
              <w:fldChar w:fldCharType="begin"/>
            </w:r>
            <w:r w:rsidRPr="009B038A">
              <w:rPr>
                <w:webHidden/>
              </w:rPr>
              <w:instrText xml:space="preserve"> PAGEREF _Toc42846850 \h </w:instrText>
            </w:r>
            <w:r w:rsidRPr="009B038A">
              <w:rPr>
                <w:webHidden/>
              </w:rPr>
            </w:r>
            <w:r w:rsidRPr="009B038A">
              <w:rPr>
                <w:webHidden/>
              </w:rPr>
              <w:fldChar w:fldCharType="separate"/>
            </w:r>
            <w:r w:rsidRPr="009B038A">
              <w:rPr>
                <w:webHidden/>
              </w:rPr>
              <w:t>2</w:t>
            </w:r>
            <w:r w:rsidRPr="009B038A">
              <w:rPr>
                <w:webHidden/>
              </w:rPr>
              <w:fldChar w:fldCharType="end"/>
            </w:r>
          </w:hyperlink>
        </w:p>
        <w:p w14:paraId="51AC6413" w14:textId="015A99D5" w:rsidR="00487D75" w:rsidRPr="009B038A" w:rsidRDefault="00487D75">
          <w:pPr>
            <w:pStyle w:val="TOC2"/>
            <w:tabs>
              <w:tab w:val="left" w:pos="880"/>
              <w:tab w:val="right" w:leader="dot" w:pos="9016"/>
            </w:tabs>
            <w:rPr>
              <w:szCs w:val="22"/>
              <w:lang w:eastAsia="de-AT"/>
            </w:rPr>
          </w:pPr>
          <w:hyperlink w:anchor="_Toc42846851" w:history="1">
            <w:r w:rsidRPr="009B038A">
              <w:rPr>
                <w:rStyle w:val="Hyperlink"/>
              </w:rPr>
              <w:t xml:space="preserve">2.1) </w:t>
            </w:r>
            <w:r w:rsidRPr="009B038A">
              <w:rPr>
                <w:szCs w:val="22"/>
                <w:lang w:eastAsia="de-AT"/>
              </w:rPr>
              <w:tab/>
            </w:r>
            <w:r w:rsidRPr="009B038A">
              <w:rPr>
                <w:rStyle w:val="Hyperlink"/>
              </w:rPr>
              <w:t>Projektidee</w:t>
            </w:r>
            <w:r w:rsidRPr="009B038A">
              <w:rPr>
                <w:webHidden/>
              </w:rPr>
              <w:tab/>
            </w:r>
            <w:r w:rsidRPr="009B038A">
              <w:rPr>
                <w:webHidden/>
              </w:rPr>
              <w:fldChar w:fldCharType="begin"/>
            </w:r>
            <w:r w:rsidRPr="009B038A">
              <w:rPr>
                <w:webHidden/>
              </w:rPr>
              <w:instrText xml:space="preserve"> PAGEREF _Toc42846851 \h </w:instrText>
            </w:r>
            <w:r w:rsidRPr="009B038A">
              <w:rPr>
                <w:webHidden/>
              </w:rPr>
            </w:r>
            <w:r w:rsidRPr="009B038A">
              <w:rPr>
                <w:webHidden/>
              </w:rPr>
              <w:fldChar w:fldCharType="separate"/>
            </w:r>
            <w:r w:rsidRPr="009B038A">
              <w:rPr>
                <w:webHidden/>
              </w:rPr>
              <w:t>2</w:t>
            </w:r>
            <w:r w:rsidRPr="009B038A">
              <w:rPr>
                <w:webHidden/>
              </w:rPr>
              <w:fldChar w:fldCharType="end"/>
            </w:r>
          </w:hyperlink>
        </w:p>
        <w:p w14:paraId="5D88011F" w14:textId="7EAF7C51" w:rsidR="00487D75" w:rsidRPr="009B038A" w:rsidRDefault="00487D75">
          <w:pPr>
            <w:pStyle w:val="TOC2"/>
            <w:tabs>
              <w:tab w:val="left" w:pos="880"/>
              <w:tab w:val="right" w:leader="dot" w:pos="9016"/>
            </w:tabs>
            <w:rPr>
              <w:szCs w:val="22"/>
              <w:lang w:eastAsia="de-AT"/>
            </w:rPr>
          </w:pPr>
          <w:hyperlink w:anchor="_Toc42846852" w:history="1">
            <w:r w:rsidRPr="009B038A">
              <w:rPr>
                <w:rStyle w:val="Hyperlink"/>
              </w:rPr>
              <w:t>2.2)</w:t>
            </w:r>
            <w:r w:rsidRPr="009B038A">
              <w:rPr>
                <w:szCs w:val="22"/>
                <w:lang w:eastAsia="de-AT"/>
              </w:rPr>
              <w:tab/>
            </w:r>
            <w:r w:rsidRPr="009B038A">
              <w:rPr>
                <w:rStyle w:val="Hyperlink"/>
              </w:rPr>
              <w:t>Startanleitung</w:t>
            </w:r>
            <w:r w:rsidRPr="009B038A">
              <w:rPr>
                <w:webHidden/>
              </w:rPr>
              <w:tab/>
            </w:r>
            <w:r w:rsidRPr="009B038A">
              <w:rPr>
                <w:webHidden/>
              </w:rPr>
              <w:fldChar w:fldCharType="begin"/>
            </w:r>
            <w:r w:rsidRPr="009B038A">
              <w:rPr>
                <w:webHidden/>
              </w:rPr>
              <w:instrText xml:space="preserve"> PAGEREF _Toc42846852 \h </w:instrText>
            </w:r>
            <w:r w:rsidRPr="009B038A">
              <w:rPr>
                <w:webHidden/>
              </w:rPr>
            </w:r>
            <w:r w:rsidRPr="009B038A">
              <w:rPr>
                <w:webHidden/>
              </w:rPr>
              <w:fldChar w:fldCharType="separate"/>
            </w:r>
            <w:r w:rsidRPr="009B038A">
              <w:rPr>
                <w:webHidden/>
              </w:rPr>
              <w:t>2</w:t>
            </w:r>
            <w:r w:rsidRPr="009B038A">
              <w:rPr>
                <w:webHidden/>
              </w:rPr>
              <w:fldChar w:fldCharType="end"/>
            </w:r>
          </w:hyperlink>
        </w:p>
        <w:p w14:paraId="459FE265" w14:textId="04F35220" w:rsidR="00487D75" w:rsidRPr="009B038A" w:rsidRDefault="00487D75">
          <w:pPr>
            <w:pStyle w:val="TOC2"/>
            <w:tabs>
              <w:tab w:val="left" w:pos="880"/>
              <w:tab w:val="right" w:leader="dot" w:pos="9016"/>
            </w:tabs>
            <w:rPr>
              <w:szCs w:val="22"/>
              <w:lang w:eastAsia="de-AT"/>
            </w:rPr>
          </w:pPr>
          <w:hyperlink w:anchor="_Toc42846853" w:history="1">
            <w:r w:rsidRPr="009B038A">
              <w:rPr>
                <w:rStyle w:val="Hyperlink"/>
              </w:rPr>
              <w:t>2.3)</w:t>
            </w:r>
            <w:r w:rsidRPr="009B038A">
              <w:rPr>
                <w:szCs w:val="22"/>
                <w:lang w:eastAsia="de-AT"/>
              </w:rPr>
              <w:tab/>
            </w:r>
            <w:r w:rsidRPr="009B038A">
              <w:rPr>
                <w:rStyle w:val="Hyperlink"/>
              </w:rPr>
              <w:t>Präsentation bearbeiten</w:t>
            </w:r>
            <w:r w:rsidRPr="009B038A">
              <w:rPr>
                <w:webHidden/>
              </w:rPr>
              <w:tab/>
            </w:r>
            <w:r w:rsidRPr="009B038A">
              <w:rPr>
                <w:webHidden/>
              </w:rPr>
              <w:fldChar w:fldCharType="begin"/>
            </w:r>
            <w:r w:rsidRPr="009B038A">
              <w:rPr>
                <w:webHidden/>
              </w:rPr>
              <w:instrText xml:space="preserve"> PAGEREF _Toc42846853 \h </w:instrText>
            </w:r>
            <w:r w:rsidRPr="009B038A">
              <w:rPr>
                <w:webHidden/>
              </w:rPr>
            </w:r>
            <w:r w:rsidRPr="009B038A">
              <w:rPr>
                <w:webHidden/>
              </w:rPr>
              <w:fldChar w:fldCharType="separate"/>
            </w:r>
            <w:r w:rsidRPr="009B038A">
              <w:rPr>
                <w:webHidden/>
              </w:rPr>
              <w:t>3</w:t>
            </w:r>
            <w:r w:rsidRPr="009B038A">
              <w:rPr>
                <w:webHidden/>
              </w:rPr>
              <w:fldChar w:fldCharType="end"/>
            </w:r>
          </w:hyperlink>
        </w:p>
        <w:p w14:paraId="21BD1842" w14:textId="77D3311F" w:rsidR="00487D75" w:rsidRPr="009B038A" w:rsidRDefault="00487D75">
          <w:pPr>
            <w:pStyle w:val="TOC2"/>
            <w:tabs>
              <w:tab w:val="left" w:pos="880"/>
              <w:tab w:val="right" w:leader="dot" w:pos="9016"/>
            </w:tabs>
            <w:rPr>
              <w:szCs w:val="22"/>
              <w:lang w:eastAsia="de-AT"/>
            </w:rPr>
          </w:pPr>
          <w:hyperlink w:anchor="_Toc42846854" w:history="1">
            <w:r w:rsidRPr="009B038A">
              <w:rPr>
                <w:rStyle w:val="Hyperlink"/>
              </w:rPr>
              <w:t>2.4)</w:t>
            </w:r>
            <w:r w:rsidRPr="009B038A">
              <w:rPr>
                <w:szCs w:val="22"/>
                <w:lang w:eastAsia="de-AT"/>
              </w:rPr>
              <w:tab/>
            </w:r>
            <w:r w:rsidRPr="009B038A">
              <w:rPr>
                <w:rStyle w:val="Hyperlink"/>
              </w:rPr>
              <w:t>Präsentation starten</w:t>
            </w:r>
            <w:r w:rsidRPr="009B038A">
              <w:rPr>
                <w:webHidden/>
              </w:rPr>
              <w:tab/>
            </w:r>
            <w:r w:rsidRPr="009B038A">
              <w:rPr>
                <w:webHidden/>
              </w:rPr>
              <w:fldChar w:fldCharType="begin"/>
            </w:r>
            <w:r w:rsidRPr="009B038A">
              <w:rPr>
                <w:webHidden/>
              </w:rPr>
              <w:instrText xml:space="preserve"> PAGEREF _Toc42846854 \h </w:instrText>
            </w:r>
            <w:r w:rsidRPr="009B038A">
              <w:rPr>
                <w:webHidden/>
              </w:rPr>
            </w:r>
            <w:r w:rsidRPr="009B038A">
              <w:rPr>
                <w:webHidden/>
              </w:rPr>
              <w:fldChar w:fldCharType="separate"/>
            </w:r>
            <w:r w:rsidRPr="009B038A">
              <w:rPr>
                <w:webHidden/>
              </w:rPr>
              <w:t>3</w:t>
            </w:r>
            <w:r w:rsidRPr="009B038A">
              <w:rPr>
                <w:webHidden/>
              </w:rPr>
              <w:fldChar w:fldCharType="end"/>
            </w:r>
          </w:hyperlink>
        </w:p>
        <w:p w14:paraId="27C17AAD" w14:textId="6E584E1A" w:rsidR="00CF1DA8" w:rsidRPr="009B038A" w:rsidRDefault="00CF1DA8">
          <w:r w:rsidRPr="009B038A">
            <w:rPr>
              <w:b/>
              <w:bCs/>
            </w:rPr>
            <w:fldChar w:fldCharType="end"/>
          </w:r>
        </w:p>
      </w:sdtContent>
    </w:sdt>
    <w:p w14:paraId="1C4AF19A" w14:textId="4E4269AA" w:rsidR="00DE54AF" w:rsidRPr="009B038A" w:rsidRDefault="00DE54AF"/>
    <w:p w14:paraId="64DC714A" w14:textId="77777777" w:rsidR="00DE54AF" w:rsidRPr="009B038A" w:rsidRDefault="00DE54AF">
      <w:r w:rsidRPr="009B038A">
        <w:br w:type="page"/>
      </w:r>
    </w:p>
    <w:p w14:paraId="0F9B2761" w14:textId="74DCC11B" w:rsidR="003D2336" w:rsidRPr="009B038A" w:rsidRDefault="00B15DF5" w:rsidP="00B15DF5">
      <w:pPr>
        <w:pStyle w:val="Heading1"/>
        <w:numPr>
          <w:ilvl w:val="0"/>
          <w:numId w:val="3"/>
        </w:numPr>
      </w:pPr>
      <w:bookmarkStart w:id="0" w:name="_Toc42846849"/>
      <w:r w:rsidRPr="009B038A">
        <w:lastRenderedPageBreak/>
        <w:t>Verteilung der Aufgaben</w:t>
      </w:r>
      <w:bookmarkEnd w:id="0"/>
    </w:p>
    <w:p w14:paraId="53E91D52" w14:textId="3116BE03" w:rsidR="007B4864" w:rsidRPr="009B038A" w:rsidRDefault="007B4864" w:rsidP="007B4864"/>
    <w:p w14:paraId="50845028" w14:textId="7F03EAEA" w:rsidR="007B4864" w:rsidRPr="009B038A" w:rsidRDefault="007B4864" w:rsidP="007B4864"/>
    <w:p w14:paraId="2CE1F945" w14:textId="3488ACED" w:rsidR="00B05F91" w:rsidRPr="009B038A" w:rsidRDefault="007B4864" w:rsidP="00B05F91">
      <w:pPr>
        <w:pStyle w:val="Heading1"/>
        <w:numPr>
          <w:ilvl w:val="0"/>
          <w:numId w:val="3"/>
        </w:numPr>
      </w:pPr>
      <w:bookmarkStart w:id="1" w:name="_Toc42846850"/>
      <w:r w:rsidRPr="009B038A">
        <w:t>Benutzeranleitung</w:t>
      </w:r>
      <w:bookmarkEnd w:id="1"/>
    </w:p>
    <w:p w14:paraId="7A5EE0C0" w14:textId="77777777" w:rsidR="005716C5" w:rsidRPr="009B038A" w:rsidRDefault="005716C5" w:rsidP="005716C5"/>
    <w:p w14:paraId="4920ED6E" w14:textId="4A70CAE6" w:rsidR="00B05F91" w:rsidRPr="009B038A" w:rsidRDefault="00112EC1" w:rsidP="00112EC1">
      <w:pPr>
        <w:pStyle w:val="Heading2"/>
      </w:pPr>
      <w:bookmarkStart w:id="2" w:name="_Toc42846851"/>
      <w:r w:rsidRPr="009B038A">
        <w:t xml:space="preserve">2.1) </w:t>
      </w:r>
      <w:r w:rsidRPr="009B038A">
        <w:tab/>
      </w:r>
      <w:r w:rsidR="00B05F91" w:rsidRPr="009B038A">
        <w:t>Projektidee</w:t>
      </w:r>
      <w:bookmarkEnd w:id="2"/>
    </w:p>
    <w:p w14:paraId="140FD5B8" w14:textId="798120D3" w:rsidR="001D166F" w:rsidRPr="009B038A" w:rsidRDefault="001D166F" w:rsidP="001D166F">
      <w:r w:rsidRPr="009B038A">
        <w:t>Das Projekt soll die Möglichkeit bieten schnell und einfach online eine Präsentation zu erstellen und diese mit anderen anzusehen. Das Prinzip dahinter ist ähnlich wie bei vielen Webseiten. Der Vortragende erstellt die Präsentation und bearbeitet sie, danach teilt er den Link mit seinen Zuschauern. Während die Präsentation läuft sehen die Zuschauer natürlich nur die jeweilige Folie, dem Ersteller hingegen stehen Steuerungsfunktionen zur verfügung. Abgesehen von den grundlegenden Funktionen sind auch noch das Speichern der Präsentationen in einer Datenbank und eine Liste aller aktiven Präsentationen implementiert.</w:t>
      </w:r>
    </w:p>
    <w:p w14:paraId="69D53CC1" w14:textId="77777777" w:rsidR="005716C5" w:rsidRPr="009B038A" w:rsidRDefault="005716C5" w:rsidP="001D166F"/>
    <w:p w14:paraId="7FDAF3C6" w14:textId="4BCB78B0" w:rsidR="00ED2010" w:rsidRPr="009B038A" w:rsidRDefault="00112EC1" w:rsidP="00112EC1">
      <w:bookmarkStart w:id="3" w:name="_Toc42846852"/>
      <w:r w:rsidRPr="009B038A">
        <w:rPr>
          <w:rStyle w:val="Heading2Char"/>
        </w:rPr>
        <w:t>2.2)</w:t>
      </w:r>
      <w:r w:rsidRPr="009B038A">
        <w:rPr>
          <w:rStyle w:val="Heading2Char"/>
        </w:rPr>
        <w:tab/>
      </w:r>
      <w:r w:rsidR="001D166F" w:rsidRPr="009B038A">
        <w:rPr>
          <w:rStyle w:val="Heading2Char"/>
        </w:rPr>
        <w:t>Startanleitung</w:t>
      </w:r>
      <w:bookmarkEnd w:id="3"/>
      <w:r w:rsidR="00ED2010" w:rsidRPr="009B038A">
        <w:br/>
      </w:r>
      <w:r w:rsidRPr="009B038A">
        <w:t>Der Startablauf kann aus zwei Sichten betrachtet werden. Der Vortragende erstellt zuerst eine Präsentation, indem er entweder auf der Startseite auf „Create Presentation“ klickt, oder in der Navigationsleiste am oberen Bildschirmrand auf „Create“ drückt.</w:t>
      </w:r>
    </w:p>
    <w:p w14:paraId="6DC1AB2B" w14:textId="11C96375" w:rsidR="00112EC1" w:rsidRPr="009B038A" w:rsidRDefault="00112EC1" w:rsidP="00112EC1">
      <w:r w:rsidRPr="009B038A">
        <w:t>Im nächsten Schritt muss der Name und der Titel der Präsentation angegeben werden. Der Name ist jenes Erkennungsmerkmal, unter dem die Präsentation gespeichert wird und mit dessen Hilfe man sie später wieder aufrufen kann. Er kann nacher nicht mehr geändert werden. Der Titel ist jener Text, den die Zuschauer während der Vorstellung als Überschrift sehen.</w:t>
      </w:r>
    </w:p>
    <w:p w14:paraId="75F9287D" w14:textId="35DDCF76" w:rsidR="00112EC1" w:rsidRPr="009B038A" w:rsidRDefault="00112EC1" w:rsidP="00112EC1">
      <w:r w:rsidRPr="009B038A">
        <w:t>Nachdem man nun Beides eingegeben hat kommt man zum Herzstück des Projekts, der Bearbeitungs/Präsentationsseite. Hier kann man seine Präsentation nach belieben bearbeiten.</w:t>
      </w:r>
    </w:p>
    <w:p w14:paraId="14C9FD3C" w14:textId="3E1A961B" w:rsidR="00366E00" w:rsidRPr="009B038A" w:rsidRDefault="00112EC1" w:rsidP="00112EC1">
      <w:r w:rsidRPr="009B038A">
        <w:t>Die derzeitige Implementierung ist so, dass diese Seite auch gleichzeiting die Präsentationsseite ist. Da</w:t>
      </w:r>
      <w:r w:rsidR="00E10E99" w:rsidRPr="009B038A">
        <w:t>s</w:t>
      </w:r>
      <w:r w:rsidRPr="009B038A">
        <w:t>s heißt, dass man jetzt bereits über den unten zur Verfügung gestellten Link als Zuschauer beitreten kann, die Präsentation muss nicht erst gestartet werden. Man sollte daher sicherstellen, dass man mit dem Bearbeiten fertig ist, bevor man den Link teilt. Es kann aber auch von Vorteil sein, sollte man mit mehreren Personen zusammen eine Präsentation erstellen</w:t>
      </w:r>
      <w:r w:rsidR="00CC7E94" w:rsidRPr="009B038A">
        <w:t>, so können die Mitwirkenden live bei der Erstellung zusehen.</w:t>
      </w:r>
    </w:p>
    <w:p w14:paraId="5F51A497" w14:textId="5A7324DC" w:rsidR="00366E00" w:rsidRPr="009B038A" w:rsidRDefault="00366E00" w:rsidP="00366E00">
      <w:pPr>
        <w:pStyle w:val="Heading2"/>
      </w:pPr>
      <w:bookmarkStart w:id="4" w:name="_Toc42846853"/>
      <w:r w:rsidRPr="009B038A">
        <w:lastRenderedPageBreak/>
        <w:t>2.3)</w:t>
      </w:r>
      <w:r w:rsidRPr="009B038A">
        <w:tab/>
        <w:t>Präsentation bearbeiten</w:t>
      </w:r>
      <w:bookmarkEnd w:id="4"/>
    </w:p>
    <w:p w14:paraId="6A69F871" w14:textId="105EF4E0" w:rsidR="004A64C8" w:rsidRPr="009B038A" w:rsidRDefault="00366E00" w:rsidP="00112EC1">
      <w:r w:rsidRPr="009B038A">
        <w:t>Die ohne Zweifel wichtigste Funktion ist das Bearbeiten einer Präsentation, bevor man sie den Zuschauern zeigt. Hierzu bietet der Web-Presenter grundsätzlich zwei verschiedene Modi: den Textmodus (Text) und den Folienmodus (Slides).</w:t>
      </w:r>
    </w:p>
    <w:p w14:paraId="25F00398" w14:textId="39AC5176" w:rsidR="00366E00" w:rsidRPr="009B038A" w:rsidRDefault="00366E00" w:rsidP="00112EC1">
      <w:r w:rsidRPr="009B038A">
        <w:t>Im Textmodus erstellt man die Präsentation als Text, dass heißt, man schreibt den Content in das Eingabefeld und er wird, der gewählten Formatierung entsprechend, angezeigt. Für die Formatierung stehen simple Paragraphen, welche sich wie normaler Text verhalten, Monospace für gleichbleibende Zeichenabstände, Markdown und HTML zur verfügung. Die letzten beiden sind komplexer als zum Beispiel „Text“, da sie eine seperate Formatierung und Syntaxrichtlinien haben.</w:t>
      </w:r>
    </w:p>
    <w:p w14:paraId="22BDF915" w14:textId="10BD674B" w:rsidR="00384FDB" w:rsidRPr="009B038A" w:rsidRDefault="00384FDB" w:rsidP="00112EC1">
      <w:r w:rsidRPr="009B038A">
        <w:t>Abgesehen vom Inhalt der Präsentation können auch Notizen gemacht werden, welche auch für spätere Verwendung gespeichert werden.</w:t>
      </w:r>
    </w:p>
    <w:p w14:paraId="4D3050A2" w14:textId="51922D05" w:rsidR="00384FDB" w:rsidRPr="009B038A" w:rsidRDefault="00384FDB" w:rsidP="00112EC1"/>
    <w:p w14:paraId="6FD5EE4F" w14:textId="1D492C12" w:rsidR="00384FDB" w:rsidRPr="009B038A" w:rsidRDefault="00384FDB" w:rsidP="00384FDB">
      <w:pPr>
        <w:pStyle w:val="Heading2"/>
      </w:pPr>
      <w:bookmarkStart w:id="5" w:name="_Toc42846854"/>
      <w:r w:rsidRPr="009B038A">
        <w:t>2.4)</w:t>
      </w:r>
      <w:r w:rsidRPr="009B038A">
        <w:tab/>
        <w:t>Präsentation starten</w:t>
      </w:r>
      <w:bookmarkEnd w:id="5"/>
    </w:p>
    <w:p w14:paraId="45605619" w14:textId="77777777" w:rsidR="007B753B" w:rsidRPr="009B038A" w:rsidRDefault="00384FDB" w:rsidP="00384FDB">
      <w:r w:rsidRPr="009B038A">
        <w:t>Sobald man mit dem Bearbeiten fertig ist, kann man ganz einfach mit der Präsentation starten, indem man den Link an seine Zuschauer versendet.</w:t>
      </w:r>
      <w:r w:rsidR="002470D0" w:rsidRPr="009B038A">
        <w:t xml:space="preserve"> Wie schon zuvor erwähnt können diese sofort die akutelle Folie sehen, daher ist es wichtig, dass man alles vorbereitet hat.</w:t>
      </w:r>
    </w:p>
    <w:p w14:paraId="1B2C7473" w14:textId="50B5D9BA" w:rsidR="00384FDB" w:rsidRPr="009B038A" w:rsidRDefault="007B753B" w:rsidP="00384FDB">
      <w:r w:rsidRPr="009B038A">
        <w:t>Als Zuschauer kann man auch über die Liste aller aktuellen Präsentationen, welche man in der Navigationsleiste unter „List“ findet, einer Präsentation beitreten. Dazu muss man nur auf den entsprechenden Eintrag in de Liste klicken, daraufhin erscheint ein Knopf „View“, über welchen man in den Zuschauerbereich gelangt.</w:t>
      </w:r>
    </w:p>
    <w:p w14:paraId="6B6E9F91" w14:textId="4427B087" w:rsidR="00A32C86" w:rsidRPr="009B038A" w:rsidRDefault="00A32C86" w:rsidP="00384FDB">
      <w:r w:rsidRPr="009B038A">
        <w:t>Um eine bereits erstellte Präsentation, welche in der Datenbank gespeichert ist, zu bearbeiten, muss man in der Navigationsleiste auf „Start“ gehen. Dort wird man aufgefordert, den Namen – nicht den Titel – der Präsentation anzugeben. Nachdem man das getan hat gelangt man über „Start editing“ wieder in den Bearbeitungsmodus (siehe 2.3).</w:t>
      </w:r>
    </w:p>
    <w:p w14:paraId="41AC1571" w14:textId="01BF6732" w:rsidR="005716C5" w:rsidRPr="009B038A" w:rsidRDefault="005716C5" w:rsidP="00384FDB"/>
    <w:p w14:paraId="26E6A628" w14:textId="6DCE124E" w:rsidR="005716C5" w:rsidRPr="009B038A" w:rsidRDefault="00351AD5" w:rsidP="00351AD5">
      <w:pPr>
        <w:pStyle w:val="Heading2"/>
      </w:pPr>
      <w:r w:rsidRPr="009B038A">
        <w:t>2.5)</w:t>
      </w:r>
      <w:r w:rsidRPr="009B038A">
        <w:tab/>
        <w:t>Präsentation beenden</w:t>
      </w:r>
    </w:p>
    <w:p w14:paraId="15A13DD7" w14:textId="257BA110" w:rsidR="009B0E33" w:rsidRPr="009B038A" w:rsidRDefault="009B0E33" w:rsidP="009B0E33">
      <w:r w:rsidRPr="009B038A">
        <w:t>Seine aktuelle Präsentation kann der Vortragende in der Bearbeitungssicht ganz einfach beenden, indem er am unteren Bildschirmrand auf „end“ klickt.</w:t>
      </w:r>
    </w:p>
    <w:p w14:paraId="12DE96D1" w14:textId="004C85A7" w:rsidR="00594D38" w:rsidRPr="009B038A" w:rsidRDefault="00594D38" w:rsidP="009B0E33"/>
    <w:p w14:paraId="12B01437" w14:textId="0D42420D" w:rsidR="00594D38" w:rsidRPr="009B038A" w:rsidRDefault="00594D38" w:rsidP="00594D38">
      <w:pPr>
        <w:pStyle w:val="Heading1"/>
        <w:numPr>
          <w:ilvl w:val="0"/>
          <w:numId w:val="3"/>
        </w:numPr>
      </w:pPr>
      <w:r w:rsidRPr="009B038A">
        <w:t>Technische Beschreibung</w:t>
      </w:r>
    </w:p>
    <w:p w14:paraId="41ECB388" w14:textId="09B20E61" w:rsidR="00594D38" w:rsidRPr="009B038A" w:rsidRDefault="00594D38" w:rsidP="00594D38">
      <w:r w:rsidRPr="009B038A">
        <w:t>Wir haben unser Projekt auf Basis von ASP .NET Core in C# erstellt. Für die Darstellung am Client wurde Angular gewählt. Als Datenbank dient Postgres.</w:t>
      </w:r>
    </w:p>
    <w:p w14:paraId="0EDE5D0F" w14:textId="19B2A6C0" w:rsidR="00594D38" w:rsidRPr="009B038A" w:rsidRDefault="00594D38" w:rsidP="00594D38">
      <w:pPr>
        <w:pStyle w:val="Heading2"/>
      </w:pPr>
      <w:r w:rsidRPr="009B038A">
        <w:lastRenderedPageBreak/>
        <w:t>3.1)</w:t>
      </w:r>
      <w:r w:rsidRPr="009B038A">
        <w:tab/>
        <w:t>Serverseitiger Aufbau</w:t>
      </w:r>
    </w:p>
    <w:p w14:paraId="7B6A8081" w14:textId="62597492" w:rsidR="00B05F91" w:rsidRPr="009B038A" w:rsidRDefault="00594D38" w:rsidP="00ED2010">
      <w:r w:rsidRPr="009B038A">
        <w:t>Aufgrund der Verwendung von C# als serverseitige Programmiersprache ist das Projekt in</w:t>
      </w:r>
      <w:r w:rsidR="004A26DC" w:rsidRPr="009B038A">
        <w:t xml:space="preserve"> einige Dateien aufgeteilt, welche in den folgenden Abschnitten genauer erläutert werden.</w:t>
      </w:r>
    </w:p>
    <w:p w14:paraId="1CD9F1D6" w14:textId="43C9BF9A" w:rsidR="004A26DC" w:rsidRPr="009B038A" w:rsidRDefault="004A26DC" w:rsidP="004A26DC">
      <w:pPr>
        <w:pStyle w:val="Heading3"/>
      </w:pPr>
      <w:r w:rsidRPr="009B038A">
        <w:t>3.1.1)</w:t>
      </w:r>
      <w:r w:rsidRPr="009B038A">
        <w:tab/>
        <w:t>Program.cs und Startup.cs</w:t>
      </w:r>
    </w:p>
    <w:p w14:paraId="2DC85030" w14:textId="05DE031B" w:rsidR="00B61810" w:rsidRPr="009B038A" w:rsidRDefault="00B61810" w:rsidP="00B61810">
      <w:r w:rsidRPr="009B038A">
        <w:t>Diese beiden Dateien stellen das Fundament dar, auf welchem das Projekt aufgebaut ist. In ihnen befindet sich nur wenig projektbezogene Funktionalität, da sie für grundlegende Aufgaben verantwortlich sind.</w:t>
      </w:r>
    </w:p>
    <w:p w14:paraId="3129C880" w14:textId="3AD8A54C" w:rsidR="00B61810" w:rsidRPr="009B038A" w:rsidRDefault="00B61810" w:rsidP="00B61810">
      <w:r w:rsidRPr="009B038A">
        <w:rPr>
          <w:b/>
          <w:bCs/>
        </w:rPr>
        <w:t xml:space="preserve">Program.cs </w:t>
      </w:r>
      <w:r w:rsidRPr="009B038A">
        <w:t>enthält die Main-Funktion und den HostBuilder, welcher den Webserver startet.</w:t>
      </w:r>
    </w:p>
    <w:p w14:paraId="244A210A" w14:textId="44C38280" w:rsidR="0015000A" w:rsidRPr="009B038A" w:rsidRDefault="0015000A" w:rsidP="00B61810">
      <w:r w:rsidRPr="009B038A">
        <w:t xml:space="preserve">In </w:t>
      </w:r>
      <w:r w:rsidRPr="009B038A">
        <w:rPr>
          <w:b/>
          <w:bCs/>
        </w:rPr>
        <w:t>Startup.cs</w:t>
      </w:r>
      <w:r w:rsidRPr="009B038A">
        <w:t xml:space="preserve"> bedindet sich die eingentliche Konfiguration des Servers. In der Methode „ConfigureServices“ werden die sogenannten Services registriert. </w:t>
      </w:r>
    </w:p>
    <w:p w14:paraId="60483519" w14:textId="77777777" w:rsidR="00912879" w:rsidRDefault="0015000A" w:rsidP="00B61810">
      <w:r w:rsidRPr="009B038A">
        <w:t xml:space="preserve">Services sind, vereinfacht gesagt, </w:t>
      </w:r>
      <w:r w:rsidR="00DF53ED" w:rsidRPr="009B038A">
        <w:t xml:space="preserve">Anhängigkeiten, welche über Dependency Injection eingefügt werden. Man kann sie in etwa mit Node-Modulen vergleichen. Sie stellen dem Server eine gewisse Funktionalität zur verfügung. Ein Service kann verschiedene Lebendauern haben, welche durch die jeweilige Funktion, mit der er zu „services“ hunzugefügt wird, festgelegt wird. In diesem Projekt kommen hauptsächlich „Singleton“ und „Transient“ vor. </w:t>
      </w:r>
    </w:p>
    <w:p w14:paraId="33AF6044" w14:textId="4D29EC5A" w:rsidR="00DF53ED" w:rsidRDefault="00DF53ED" w:rsidP="00B61810">
      <w:r w:rsidRPr="009B038A">
        <w:t>Singleton entspricht, wie der Name schon sagt, dem Singleton Pattern, das</w:t>
      </w:r>
      <w:r w:rsidR="00186641" w:rsidRPr="009B038A">
        <w:t>s</w:t>
      </w:r>
      <w:r w:rsidRPr="009B038A">
        <w:t xml:space="preserve"> heißt, </w:t>
      </w:r>
      <w:r w:rsidR="0057622C">
        <w:t>der Service wird nur beim ersten Aufruf erstellt und alle späteren Aufrufe greifen auf diese Instanz zu.</w:t>
      </w:r>
    </w:p>
    <w:p w14:paraId="5C5D2497" w14:textId="59A23870" w:rsidR="00912879" w:rsidRDefault="00912879" w:rsidP="00B61810">
      <w:r>
        <w:t>Transient ist mehr oder weniger das Gegenteil von Singleton, da hier bei jedem Aufruf des Services eine neue Instanz erstellt wird.</w:t>
      </w:r>
    </w:p>
    <w:p w14:paraId="3F5C0A1D" w14:textId="325B4E23" w:rsidR="00C47EDB" w:rsidRPr="009B038A" w:rsidRDefault="00C47EDB" w:rsidP="00B61810">
      <w:r>
        <w:t>Abgesehen von den Services werden noch die Konfigurationen für Angular und die Verbindung mit der Datenbank in Startup.cs festgelegt.</w:t>
      </w:r>
      <w:bookmarkStart w:id="6" w:name="_GoBack"/>
      <w:bookmarkEnd w:id="6"/>
    </w:p>
    <w:sectPr w:rsidR="00C47EDB" w:rsidRPr="009B038A" w:rsidSect="006E5B2D">
      <w:headerReference w:type="default" r:id="rId12"/>
      <w:footerReference w:type="default" r:id="rId13"/>
      <w:pgSz w:w="11906" w:h="16838"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E2E5E6" w14:textId="77777777" w:rsidR="004C735A" w:rsidRDefault="004C735A" w:rsidP="006E5B2D">
      <w:pPr>
        <w:spacing w:after="0" w:line="240" w:lineRule="auto"/>
      </w:pPr>
      <w:r>
        <w:separator/>
      </w:r>
    </w:p>
  </w:endnote>
  <w:endnote w:type="continuationSeparator" w:id="0">
    <w:p w14:paraId="609A6D96" w14:textId="77777777" w:rsidR="004C735A" w:rsidRDefault="004C735A" w:rsidP="006E5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1326245"/>
      <w:docPartObj>
        <w:docPartGallery w:val="Page Numbers (Bottom of Page)"/>
        <w:docPartUnique/>
      </w:docPartObj>
    </w:sdtPr>
    <w:sdtEndPr/>
    <w:sdtContent>
      <w:p w14:paraId="480C27D0" w14:textId="77777777" w:rsidR="006E5B2D" w:rsidRDefault="006E5B2D">
        <w:pPr>
          <w:pStyle w:val="Footer"/>
        </w:pPr>
        <w:r>
          <w:rPr>
            <w:noProof/>
          </w:rPr>
          <mc:AlternateContent>
            <mc:Choice Requires="wps">
              <w:drawing>
                <wp:anchor distT="0" distB="0" distL="114300" distR="114300" simplePos="0" relativeHeight="251659264" behindDoc="0" locked="0" layoutInCell="1" allowOverlap="1" wp14:anchorId="1DA9C944" wp14:editId="159AF6A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EABD4B8" w14:textId="77777777" w:rsidR="006E5B2D" w:rsidRPr="006E5B2D" w:rsidRDefault="006E5B2D">
                              <w:pPr>
                                <w:pBdr>
                                  <w:top w:val="single" w:sz="4" w:space="1" w:color="7F7F7F" w:themeColor="background1" w:themeShade="7F"/>
                                </w:pBdr>
                                <w:jc w:val="center"/>
                                <w:rPr>
                                  <w:color w:val="000000" w:themeColor="text1"/>
                                </w:rPr>
                              </w:pPr>
                              <w:r w:rsidRPr="006E5B2D">
                                <w:rPr>
                                  <w:color w:val="000000" w:themeColor="text1"/>
                                </w:rPr>
                                <w:fldChar w:fldCharType="begin"/>
                              </w:r>
                              <w:r w:rsidRPr="006E5B2D">
                                <w:rPr>
                                  <w:color w:val="000000" w:themeColor="text1"/>
                                </w:rPr>
                                <w:instrText xml:space="preserve"> PAGE   \* MERGEFORMAT </w:instrText>
                              </w:r>
                              <w:r w:rsidRPr="006E5B2D">
                                <w:rPr>
                                  <w:color w:val="000000" w:themeColor="text1"/>
                                </w:rPr>
                                <w:fldChar w:fldCharType="separate"/>
                              </w:r>
                              <w:r w:rsidRPr="006E5B2D">
                                <w:rPr>
                                  <w:noProof/>
                                  <w:color w:val="000000" w:themeColor="text1"/>
                                </w:rPr>
                                <w:t>2</w:t>
                              </w:r>
                              <w:r w:rsidRPr="006E5B2D">
                                <w:rPr>
                                  <w:noProof/>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DA9C944" id="Rectangle 1"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" filled="f" fillcolor="#c0504d" stroked="f" strokecolor="#5c83b4" strokeweight="2.25pt">
                  <v:textbox inset=",0,,0">
                    <w:txbxContent>
                      <w:p w14:paraId="2EABD4B8" w14:textId="77777777" w:rsidR="006E5B2D" w:rsidRPr="006E5B2D" w:rsidRDefault="006E5B2D">
                        <w:pPr>
                          <w:pBdr>
                            <w:top w:val="single" w:sz="4" w:space="1" w:color="7F7F7F" w:themeColor="background1" w:themeShade="7F"/>
                          </w:pBdr>
                          <w:jc w:val="center"/>
                          <w:rPr>
                            <w:color w:val="000000" w:themeColor="text1"/>
                          </w:rPr>
                        </w:pPr>
                        <w:r w:rsidRPr="006E5B2D">
                          <w:rPr>
                            <w:color w:val="000000" w:themeColor="text1"/>
                          </w:rPr>
                          <w:fldChar w:fldCharType="begin"/>
                        </w:r>
                        <w:r w:rsidRPr="006E5B2D">
                          <w:rPr>
                            <w:color w:val="000000" w:themeColor="text1"/>
                          </w:rPr>
                          <w:instrText xml:space="preserve"> PAGE   \* MERGEFORMAT </w:instrText>
                        </w:r>
                        <w:r w:rsidRPr="006E5B2D">
                          <w:rPr>
                            <w:color w:val="000000" w:themeColor="text1"/>
                          </w:rPr>
                          <w:fldChar w:fldCharType="separate"/>
                        </w:r>
                        <w:r w:rsidRPr="006E5B2D">
                          <w:rPr>
                            <w:noProof/>
                            <w:color w:val="000000" w:themeColor="text1"/>
                          </w:rPr>
                          <w:t>2</w:t>
                        </w:r>
                        <w:r w:rsidRPr="006E5B2D">
                          <w:rPr>
                            <w:noProof/>
                            <w:color w:val="000000" w:themeColor="text1"/>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58D3D" w14:textId="77777777" w:rsidR="004C735A" w:rsidRDefault="004C735A" w:rsidP="006E5B2D">
      <w:pPr>
        <w:spacing w:after="0" w:line="240" w:lineRule="auto"/>
      </w:pPr>
      <w:r>
        <w:separator/>
      </w:r>
    </w:p>
  </w:footnote>
  <w:footnote w:type="continuationSeparator" w:id="0">
    <w:p w14:paraId="0B052184" w14:textId="77777777" w:rsidR="004C735A" w:rsidRDefault="004C735A" w:rsidP="006E5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9F4D2" w14:textId="77777777" w:rsidR="006E5B2D" w:rsidRDefault="006E5B2D">
    <w:pPr>
      <w:pStyle w:val="Header"/>
    </w:pPr>
    <w:r>
      <w:t>WebPresenter</w:t>
    </w:r>
    <w:r>
      <w:tab/>
      <w:t>4BHIF</w:t>
    </w:r>
    <w:r>
      <w:tab/>
      <w:t>09.06.2020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155B"/>
    <w:multiLevelType w:val="hybridMultilevel"/>
    <w:tmpl w:val="26A4D5AA"/>
    <w:lvl w:ilvl="0" w:tplc="14AA2A54">
      <w:start w:val="1"/>
      <w:numFmt w:val="decimal"/>
      <w:lvlText w:val="%1)"/>
      <w:lvlJc w:val="left"/>
      <w:pPr>
        <w:ind w:left="720" w:hanging="720"/>
      </w:pPr>
      <w:rPr>
        <w:rFonts w:hint="default"/>
      </w:rPr>
    </w:lvl>
    <w:lvl w:ilvl="1" w:tplc="0C070019">
      <w:start w:val="1"/>
      <w:numFmt w:val="lowerLetter"/>
      <w:lvlText w:val="%2."/>
      <w:lvlJc w:val="left"/>
      <w:pPr>
        <w:ind w:left="360" w:hanging="360"/>
      </w:pPr>
    </w:lvl>
    <w:lvl w:ilvl="2" w:tplc="0C07001B">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1B013CF0"/>
    <w:multiLevelType w:val="hybridMultilevel"/>
    <w:tmpl w:val="0AE425C6"/>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315E1B13"/>
    <w:multiLevelType w:val="hybridMultilevel"/>
    <w:tmpl w:val="A5788050"/>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5F15BB"/>
    <w:multiLevelType w:val="hybridMultilevel"/>
    <w:tmpl w:val="91E2299C"/>
    <w:lvl w:ilvl="0" w:tplc="20000011">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4" w15:restartNumberingAfterBreak="0">
    <w:nsid w:val="78326500"/>
    <w:multiLevelType w:val="hybridMultilevel"/>
    <w:tmpl w:val="F5DEED94"/>
    <w:lvl w:ilvl="0" w:tplc="2000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DcxNTC2MAMCSyUdpeDU4uLM/DyQAqNaAEk8Ap0sAAAA"/>
  </w:docVars>
  <w:rsids>
    <w:rsidRoot w:val="006E5B2D"/>
    <w:rsid w:val="00076307"/>
    <w:rsid w:val="00112EC1"/>
    <w:rsid w:val="0015000A"/>
    <w:rsid w:val="00186641"/>
    <w:rsid w:val="001D166F"/>
    <w:rsid w:val="00205D71"/>
    <w:rsid w:val="002470D0"/>
    <w:rsid w:val="00351AD5"/>
    <w:rsid w:val="00366E00"/>
    <w:rsid w:val="00384FDB"/>
    <w:rsid w:val="003D2336"/>
    <w:rsid w:val="003D60BB"/>
    <w:rsid w:val="00482BF6"/>
    <w:rsid w:val="00487D75"/>
    <w:rsid w:val="004A26DC"/>
    <w:rsid w:val="004A64C8"/>
    <w:rsid w:val="004C735A"/>
    <w:rsid w:val="004E3A9A"/>
    <w:rsid w:val="005716C5"/>
    <w:rsid w:val="0057622C"/>
    <w:rsid w:val="00594D38"/>
    <w:rsid w:val="006E5B2D"/>
    <w:rsid w:val="007B4864"/>
    <w:rsid w:val="007B753B"/>
    <w:rsid w:val="00817251"/>
    <w:rsid w:val="0087425F"/>
    <w:rsid w:val="00912879"/>
    <w:rsid w:val="009B038A"/>
    <w:rsid w:val="009B0E33"/>
    <w:rsid w:val="00A32C86"/>
    <w:rsid w:val="00B05F91"/>
    <w:rsid w:val="00B15DF5"/>
    <w:rsid w:val="00B61810"/>
    <w:rsid w:val="00B911B7"/>
    <w:rsid w:val="00C47EDB"/>
    <w:rsid w:val="00C6098C"/>
    <w:rsid w:val="00CC7E94"/>
    <w:rsid w:val="00CF1DA8"/>
    <w:rsid w:val="00DD5EEF"/>
    <w:rsid w:val="00DE54AF"/>
    <w:rsid w:val="00DF53ED"/>
    <w:rsid w:val="00E10E99"/>
    <w:rsid w:val="00ED2010"/>
    <w:rsid w:val="00FC67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E13DEF"/>
  <w15:chartTrackingRefBased/>
  <w15:docId w15:val="{B703A4F9-C9A6-44CD-98C5-F84BE3F6A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de-DE"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0BB"/>
    <w:rPr>
      <w:sz w:val="22"/>
      <w:lang w:val="de-AT"/>
    </w:rPr>
  </w:style>
  <w:style w:type="paragraph" w:styleId="Heading1">
    <w:name w:val="heading 1"/>
    <w:basedOn w:val="Normal"/>
    <w:next w:val="Normal"/>
    <w:link w:val="Heading1Char"/>
    <w:uiPriority w:val="9"/>
    <w:qFormat/>
    <w:rsid w:val="00DD5EEF"/>
    <w:pPr>
      <w:keepNext/>
      <w:keepLines/>
      <w:spacing w:before="400" w:after="40" w:line="240" w:lineRule="auto"/>
      <w:outlineLvl w:val="0"/>
    </w:pPr>
    <w:rPr>
      <w:rFonts w:asciiTheme="majorHAnsi" w:eastAsiaTheme="majorEastAsia" w:hAnsiTheme="majorHAnsi" w:cstheme="majorBidi"/>
      <w:color w:val="B01513" w:themeColor="accent1"/>
      <w:sz w:val="34"/>
      <w:szCs w:val="28"/>
    </w:rPr>
  </w:style>
  <w:style w:type="paragraph" w:styleId="Heading2">
    <w:name w:val="heading 2"/>
    <w:basedOn w:val="Normal"/>
    <w:next w:val="Normal"/>
    <w:link w:val="Heading2Char"/>
    <w:uiPriority w:val="9"/>
    <w:unhideWhenUsed/>
    <w:qFormat/>
    <w:rsid w:val="00DD5EEF"/>
    <w:pPr>
      <w:keepNext/>
      <w:keepLines/>
      <w:spacing w:before="160" w:after="0" w:line="240" w:lineRule="auto"/>
      <w:outlineLvl w:val="1"/>
    </w:pPr>
    <w:rPr>
      <w:rFonts w:asciiTheme="majorHAnsi" w:eastAsiaTheme="majorEastAsia" w:hAnsiTheme="majorHAnsi" w:cstheme="majorBidi"/>
      <w:color w:val="404040" w:themeColor="text1" w:themeTint="BF"/>
      <w:sz w:val="28"/>
      <w:szCs w:val="24"/>
    </w:rPr>
  </w:style>
  <w:style w:type="paragraph" w:styleId="Heading3">
    <w:name w:val="heading 3"/>
    <w:basedOn w:val="Normal"/>
    <w:next w:val="Normal"/>
    <w:link w:val="Heading3Char"/>
    <w:uiPriority w:val="9"/>
    <w:unhideWhenUsed/>
    <w:qFormat/>
    <w:rsid w:val="004A26DC"/>
    <w:pPr>
      <w:keepNext/>
      <w:keepLines/>
      <w:spacing w:before="40" w:after="0" w:line="240" w:lineRule="auto"/>
      <w:outlineLvl w:val="2"/>
    </w:pPr>
    <w:rPr>
      <w:rFonts w:asciiTheme="majorHAnsi" w:eastAsiaTheme="majorEastAsia" w:hAnsiTheme="majorHAnsi" w:cstheme="majorBidi"/>
      <w:color w:val="000000" w:themeColor="text1"/>
      <w:sz w:val="24"/>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DD5EEF"/>
    <w:rPr>
      <w:rFonts w:asciiTheme="majorHAnsi" w:eastAsiaTheme="majorEastAsia" w:hAnsiTheme="majorHAnsi" w:cstheme="majorBidi"/>
      <w:color w:val="B01513" w:themeColor="accent1"/>
      <w:sz w:val="34"/>
      <w:szCs w:val="28"/>
    </w:rPr>
  </w:style>
  <w:style w:type="character" w:customStyle="1" w:styleId="Heading2Char">
    <w:name w:val="Heading 2 Char"/>
    <w:basedOn w:val="DefaultParagraphFont"/>
    <w:link w:val="Heading2"/>
    <w:uiPriority w:val="9"/>
    <w:rsid w:val="00DD5EEF"/>
    <w:rPr>
      <w:rFonts w:asciiTheme="majorHAnsi" w:eastAsiaTheme="majorEastAsia" w:hAnsiTheme="majorHAnsi" w:cstheme="majorBidi"/>
      <w:color w:val="404040" w:themeColor="text1" w:themeTint="BF"/>
      <w:sz w:val="28"/>
      <w:szCs w:val="24"/>
    </w:rPr>
  </w:style>
  <w:style w:type="character" w:customStyle="1" w:styleId="Heading3Char">
    <w:name w:val="Heading 3 Char"/>
    <w:basedOn w:val="DefaultParagraphFont"/>
    <w:link w:val="Heading3"/>
    <w:uiPriority w:val="9"/>
    <w:rsid w:val="004A26DC"/>
    <w:rPr>
      <w:rFonts w:asciiTheme="majorHAnsi" w:eastAsiaTheme="majorEastAsia" w:hAnsiTheme="majorHAnsi" w:cstheme="majorBidi"/>
      <w:color w:val="000000" w:themeColor="text1"/>
      <w:sz w:val="24"/>
      <w:szCs w:val="22"/>
      <w:lang w:val="de-AT"/>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rsid w:val="003D60BB"/>
    <w:pPr>
      <w:spacing w:after="0" w:line="240" w:lineRule="auto"/>
    </w:pPr>
    <w:rPr>
      <w:sz w:val="22"/>
    </w:rPr>
  </w:style>
  <w:style w:type="character" w:customStyle="1" w:styleId="NoSpacingChar">
    <w:name w:val="No Spacing Char"/>
    <w:basedOn w:val="DefaultParagraphFont"/>
    <w:link w:val="NoSpacing"/>
    <w:uiPriority w:val="1"/>
    <w:rsid w:val="003D60BB"/>
    <w:rPr>
      <w:sz w:val="22"/>
    </w:rPr>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5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B2D"/>
    <w:rPr>
      <w:sz w:val="22"/>
    </w:rPr>
  </w:style>
  <w:style w:type="paragraph" w:styleId="Footer">
    <w:name w:val="footer"/>
    <w:basedOn w:val="Normal"/>
    <w:link w:val="FooterChar"/>
    <w:uiPriority w:val="99"/>
    <w:unhideWhenUsed/>
    <w:rsid w:val="006E5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B2D"/>
    <w:rPr>
      <w:sz w:val="22"/>
    </w:rPr>
  </w:style>
  <w:style w:type="paragraph" w:styleId="TOCHeading">
    <w:name w:val="TOC Heading"/>
    <w:basedOn w:val="Heading1"/>
    <w:next w:val="Normal"/>
    <w:uiPriority w:val="39"/>
    <w:unhideWhenUsed/>
    <w:qFormat/>
    <w:rsid w:val="00CF1DA8"/>
    <w:pPr>
      <w:spacing w:before="240" w:after="0" w:line="259" w:lineRule="auto"/>
      <w:outlineLvl w:val="9"/>
    </w:pPr>
    <w:rPr>
      <w:color w:val="830F0E" w:themeColor="accent1" w:themeShade="BF"/>
      <w:sz w:val="32"/>
      <w:szCs w:val="32"/>
      <w:lang w:val="en-US" w:eastAsia="en-US"/>
    </w:rPr>
  </w:style>
  <w:style w:type="paragraph" w:styleId="TOC1">
    <w:name w:val="toc 1"/>
    <w:basedOn w:val="Normal"/>
    <w:next w:val="Normal"/>
    <w:autoRedefine/>
    <w:uiPriority w:val="39"/>
    <w:unhideWhenUsed/>
    <w:rsid w:val="00FC670B"/>
    <w:pPr>
      <w:spacing w:after="100"/>
    </w:pPr>
  </w:style>
  <w:style w:type="paragraph" w:styleId="TOC2">
    <w:name w:val="toc 2"/>
    <w:basedOn w:val="Normal"/>
    <w:next w:val="Normal"/>
    <w:autoRedefine/>
    <w:uiPriority w:val="39"/>
    <w:unhideWhenUsed/>
    <w:rsid w:val="00482BF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ocuments\Custom%20Office%20Templates\Ion_Template.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2020-06-09T00:00:00</PublishDate>
  <Abstract/>
  <CompanyAddress>4BHIF</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856579</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2012-09-19T07:40:00+00:00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1622608</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TP103457710</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3EA450-910F-4BBA-835D-7FBC950A68AA}">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154EAD9-B8AF-4D5C-A6A4-5A078681D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5.xml><?xml version="1.0" encoding="utf-8"?>
<ds:datastoreItem xmlns:ds="http://schemas.openxmlformats.org/officeDocument/2006/customXml" ds:itemID="{276CDD63-3116-4271-A24A-35100C04D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Ion_Template.dotx</Template>
  <TotalTime>0</TotalTime>
  <Pages>5</Pages>
  <Words>870</Words>
  <Characters>5483</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4bhif</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app for giving online presentations</dc:subject>
  <dc:creator>Sebastian Grman, Florian Schwarzl</dc:creator>
  <cp:lastModifiedBy>Schwarzl Florian, 4BHIF</cp:lastModifiedBy>
  <cp:revision>29</cp:revision>
  <dcterms:created xsi:type="dcterms:W3CDTF">2020-06-09T14:05:00Z</dcterms:created>
  <dcterms:modified xsi:type="dcterms:W3CDTF">2020-06-12T08:06:00Z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